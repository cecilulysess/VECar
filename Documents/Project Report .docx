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BC9" w:rsidRDefault="00E7512D">
      <w:pPr>
        <w:pStyle w:val="Title"/>
      </w:pPr>
      <w:proofErr w:type="spellStart"/>
      <w:r>
        <w:t>VECar</w:t>
      </w:r>
      <w:proofErr w:type="spellEnd"/>
    </w:p>
    <w:p w:rsidR="00E7512D" w:rsidRDefault="00E7512D" w:rsidP="00E7512D">
      <w:pPr>
        <w:pStyle w:val="Subtitle"/>
        <w:rPr>
          <w:shd w:val="clear" w:color="auto" w:fill="FFFFFF"/>
        </w:rPr>
      </w:pPr>
      <w:r>
        <w:rPr>
          <w:shd w:val="clear" w:color="auto" w:fill="FFFFFF"/>
        </w:rPr>
        <w:t>An Virtual Environment Car driving training system</w:t>
      </w:r>
    </w:p>
    <w:p w:rsidR="00E7512D" w:rsidRPr="00E7512D" w:rsidRDefault="00E7512D" w:rsidP="00E7512D">
      <w:pPr>
        <w:rPr>
          <w:rFonts w:cs="Arial"/>
        </w:rPr>
      </w:pPr>
      <w:proofErr w:type="spellStart"/>
      <w:r w:rsidRPr="00E7512D">
        <w:rPr>
          <w:rFonts w:cs="Arial"/>
        </w:rPr>
        <w:t>Yanxiang</w:t>
      </w:r>
      <w:proofErr w:type="spellEnd"/>
      <w:r w:rsidRPr="00E7512D">
        <w:rPr>
          <w:rFonts w:cs="Arial"/>
        </w:rPr>
        <w:t xml:space="preserve"> Wu, Evan </w:t>
      </w:r>
      <w:proofErr w:type="spellStart"/>
      <w:r w:rsidRPr="00E7512D">
        <w:rPr>
          <w:rFonts w:cs="Arial"/>
        </w:rPr>
        <w:t>Gaito</w:t>
      </w:r>
      <w:proofErr w:type="spellEnd"/>
    </w:p>
    <w:p w:rsidR="00754BC9" w:rsidRDefault="00E7512D">
      <w:pPr>
        <w:pStyle w:val="Heading1"/>
      </w:pPr>
      <w:r>
        <w:t>Goal and motivation</w:t>
      </w:r>
    </w:p>
    <w:p w:rsidR="00754BC9" w:rsidRDefault="00E7512D" w:rsidP="00E7512D">
      <w:pPr>
        <w:spacing w:line="480" w:lineRule="auto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 xml:space="preserve">Car driving learning in some country is quite expensive and intimating for many people, our </w:t>
      </w:r>
      <w:proofErr w:type="spellStart"/>
      <w:r>
        <w:rPr>
          <w:rFonts w:cs="Arial"/>
          <w:color w:val="222222"/>
          <w:shd w:val="clear" w:color="auto" w:fill="FFFFFF"/>
        </w:rPr>
        <w:t>VECar</w:t>
      </w:r>
      <w:proofErr w:type="spellEnd"/>
      <w:r>
        <w:rPr>
          <w:rFonts w:cs="Arial"/>
          <w:color w:val="222222"/>
          <w:shd w:val="clear" w:color="auto" w:fill="FFFFFF"/>
        </w:rPr>
        <w:t xml:space="preserve"> driving training system help people to learn and practice driving in an immersive and instructive way.</w:t>
      </w:r>
    </w:p>
    <w:p w:rsidR="00E7512D" w:rsidRDefault="00E7512D" w:rsidP="00E7512D">
      <w:pPr>
        <w:pStyle w:val="Heading1"/>
      </w:pPr>
      <w:r>
        <w:t>Key Features</w:t>
      </w:r>
    </w:p>
    <w:p w:rsidR="00E7512D" w:rsidRDefault="00E7512D" w:rsidP="00E7512D"/>
    <w:p w:rsidR="00E7512D" w:rsidRDefault="00E7512D" w:rsidP="00E7512D">
      <w:r>
        <w:t xml:space="preserve">Immersive: </w:t>
      </w:r>
    </w:p>
    <w:p w:rsidR="00E7512D" w:rsidRDefault="00E7512D" w:rsidP="00E7512D">
      <w:pPr>
        <w:pStyle w:val="ListParagraph"/>
        <w:numPr>
          <w:ilvl w:val="0"/>
          <w:numId w:val="2"/>
        </w:numPr>
      </w:pPr>
      <w:r>
        <w:t>About 170 degree horizontal Field of View.</w:t>
      </w:r>
    </w:p>
    <w:p w:rsidR="00E7512D" w:rsidRDefault="00E7512D" w:rsidP="00E7512D">
      <w:pPr>
        <w:pStyle w:val="ListParagraph"/>
        <w:numPr>
          <w:ilvl w:val="0"/>
          <w:numId w:val="2"/>
        </w:numPr>
      </w:pPr>
      <w:r>
        <w:t xml:space="preserve">Essential car driving parameter feedback in the Virtual Environment (Speed, rear-view mirror, side-view mirror) </w:t>
      </w:r>
    </w:p>
    <w:p w:rsidR="00E7512D" w:rsidRDefault="00E7512D" w:rsidP="00E7512D">
      <w:r>
        <w:t>Interaction:</w:t>
      </w:r>
    </w:p>
    <w:p w:rsidR="00E7512D" w:rsidRDefault="00E7512D" w:rsidP="00E7512D">
      <w:pPr>
        <w:pStyle w:val="ListParagraph"/>
        <w:numPr>
          <w:ilvl w:val="0"/>
          <w:numId w:val="3"/>
        </w:numPr>
      </w:pPr>
      <w:r>
        <w:t>Instruments for use to perform 3 specific tasks</w:t>
      </w:r>
    </w:p>
    <w:p w:rsidR="00E7512D" w:rsidRDefault="00E7512D" w:rsidP="00E7512D">
      <w:pPr>
        <w:pStyle w:val="ListParagraph"/>
        <w:numPr>
          <w:ilvl w:val="1"/>
          <w:numId w:val="3"/>
        </w:numPr>
      </w:pPr>
      <w:r>
        <w:t>Normal driving</w:t>
      </w:r>
    </w:p>
    <w:p w:rsidR="00E7512D" w:rsidRDefault="00E7512D" w:rsidP="00E7512D">
      <w:pPr>
        <w:pStyle w:val="ListParagraph"/>
        <w:numPr>
          <w:ilvl w:val="2"/>
          <w:numId w:val="3"/>
        </w:numPr>
      </w:pPr>
      <w:r>
        <w:t>Detect whether user stopped when see stop sign</w:t>
      </w:r>
    </w:p>
    <w:p w:rsidR="00E7512D" w:rsidRDefault="00E7512D" w:rsidP="00E7512D">
      <w:pPr>
        <w:pStyle w:val="ListParagraph"/>
        <w:numPr>
          <w:ilvl w:val="2"/>
          <w:numId w:val="3"/>
        </w:numPr>
      </w:pPr>
      <w:r>
        <w:t xml:space="preserve">Detect whether user drive out of boundary </w:t>
      </w:r>
    </w:p>
    <w:p w:rsidR="00E7512D" w:rsidRDefault="00E7512D" w:rsidP="00E7512D">
      <w:pPr>
        <w:pStyle w:val="ListParagraph"/>
        <w:numPr>
          <w:ilvl w:val="1"/>
          <w:numId w:val="3"/>
        </w:numPr>
      </w:pPr>
      <w:r>
        <w:t>Normal Parking</w:t>
      </w:r>
    </w:p>
    <w:p w:rsidR="00E7512D" w:rsidRDefault="00E7512D" w:rsidP="00E7512D">
      <w:pPr>
        <w:pStyle w:val="ListParagraph"/>
        <w:numPr>
          <w:ilvl w:val="2"/>
          <w:numId w:val="3"/>
        </w:numPr>
      </w:pPr>
      <w:r>
        <w:t>Detect whether user collide with curb and obstacles when parking</w:t>
      </w:r>
    </w:p>
    <w:p w:rsidR="00E7512D" w:rsidRDefault="00E7512D" w:rsidP="00E7512D">
      <w:pPr>
        <w:pStyle w:val="ListParagraph"/>
        <w:numPr>
          <w:ilvl w:val="1"/>
          <w:numId w:val="3"/>
        </w:numPr>
      </w:pPr>
      <w:r>
        <w:t>Parallel Parking</w:t>
      </w:r>
    </w:p>
    <w:p w:rsidR="00E7512D" w:rsidRDefault="00E7512D" w:rsidP="00E7512D">
      <w:pPr>
        <w:pStyle w:val="ListParagraph"/>
        <w:numPr>
          <w:ilvl w:val="2"/>
          <w:numId w:val="3"/>
        </w:numPr>
      </w:pPr>
      <w:r>
        <w:t>Simulate typical situation for parallel parking ( a car in side and 3 enclosed obstacles)</w:t>
      </w:r>
    </w:p>
    <w:p w:rsidR="00E7512D" w:rsidRDefault="00E7512D" w:rsidP="00E7512D">
      <w:r>
        <w:t>Evaluation:</w:t>
      </w:r>
    </w:p>
    <w:p w:rsidR="00E7512D" w:rsidRDefault="00E7512D" w:rsidP="00E7512D">
      <w:pPr>
        <w:pStyle w:val="ListParagraph"/>
        <w:numPr>
          <w:ilvl w:val="0"/>
          <w:numId w:val="3"/>
        </w:numPr>
      </w:pPr>
      <w:r>
        <w:t>Provide user with feedback when they do wrong thing</w:t>
      </w:r>
    </w:p>
    <w:p w:rsidR="00E7512D" w:rsidRDefault="00E7512D" w:rsidP="00E7512D">
      <w:pPr>
        <w:pStyle w:val="ListParagraph"/>
        <w:numPr>
          <w:ilvl w:val="0"/>
          <w:numId w:val="3"/>
        </w:numPr>
      </w:pPr>
      <w:r>
        <w:t>Provide user a score to evaluate their feedback</w:t>
      </w:r>
    </w:p>
    <w:p w:rsidR="00E7512D" w:rsidRDefault="00E7512D" w:rsidP="00E7512D">
      <w:pPr>
        <w:pStyle w:val="ListParagraph"/>
        <w:numPr>
          <w:ilvl w:val="1"/>
          <w:numId w:val="3"/>
        </w:numPr>
      </w:pPr>
      <w:r>
        <w:t>Detail feedback showed up when specific event happened</w:t>
      </w:r>
    </w:p>
    <w:p w:rsidR="00E7512D" w:rsidRDefault="00E7512D" w:rsidP="00E7512D">
      <w:pPr>
        <w:pStyle w:val="Heading1"/>
      </w:pPr>
      <w:r>
        <w:lastRenderedPageBreak/>
        <w:t xml:space="preserve">Project </w:t>
      </w:r>
      <w:r w:rsidR="001269BB">
        <w:t>Progress Overview</w:t>
      </w:r>
    </w:p>
    <w:p w:rsidR="001269BB" w:rsidRDefault="001269BB" w:rsidP="001269BB">
      <w:r>
        <w:t xml:space="preserve">The project is managed in </w:t>
      </w:r>
      <w:proofErr w:type="spellStart"/>
      <w:r>
        <w:t>github</w:t>
      </w:r>
      <w:proofErr w:type="spellEnd"/>
      <w:r>
        <w:t xml:space="preserve">. All the progress can be </w:t>
      </w:r>
      <w:r w:rsidR="004F66B8">
        <w:t xml:space="preserve">tracked by link: </w:t>
      </w:r>
      <w:hyperlink r:id="rId6" w:history="1">
        <w:r w:rsidR="004F66B8" w:rsidRPr="00DB559A">
          <w:rPr>
            <w:rStyle w:val="Hyperlink"/>
          </w:rPr>
          <w:t>https://github.com/cecilulysess/VECar/graphs/contributors</w:t>
        </w:r>
      </w:hyperlink>
    </w:p>
    <w:p w:rsidR="004F66B8" w:rsidRDefault="004F66B8" w:rsidP="001269BB">
      <w:r>
        <w:t>Here is the statistic of the project:</w:t>
      </w:r>
    </w:p>
    <w:p w:rsidR="004F66B8" w:rsidRDefault="004F66B8" w:rsidP="004F66B8">
      <w:pPr>
        <w:ind w:left="-1350"/>
      </w:pPr>
      <w:r>
        <w:rPr>
          <w:noProof/>
          <w:lang w:eastAsia="zh-CN"/>
        </w:rPr>
        <w:drawing>
          <wp:inline distT="0" distB="0" distL="0" distR="0">
            <wp:extent cx="7674661" cy="4000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8CF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8240" cy="400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6B8" w:rsidRDefault="004F66B8" w:rsidP="001269BB"/>
    <w:p w:rsidR="004F66B8" w:rsidRDefault="004F66B8" w:rsidP="004F66B8">
      <w:pPr>
        <w:pStyle w:val="Heading1"/>
      </w:pPr>
      <w:r>
        <w:t>Contributions</w:t>
      </w:r>
    </w:p>
    <w:p w:rsidR="004F66B8" w:rsidRDefault="004F66B8" w:rsidP="004F66B8">
      <w:pPr>
        <w:pStyle w:val="Heading2"/>
      </w:pPr>
      <w:proofErr w:type="spellStart"/>
      <w:r>
        <w:t>Yanxiang</w:t>
      </w:r>
      <w:proofErr w:type="spellEnd"/>
      <w:r>
        <w:t xml:space="preserve"> Wu</w:t>
      </w:r>
    </w:p>
    <w:p w:rsidR="004F66B8" w:rsidRDefault="00E13619" w:rsidP="00E13619">
      <w:pPr>
        <w:pStyle w:val="ListParagraph"/>
        <w:numPr>
          <w:ilvl w:val="0"/>
          <w:numId w:val="6"/>
        </w:numPr>
      </w:pPr>
      <w:r>
        <w:t>Modeling all the test course, road, obstacles</w:t>
      </w:r>
    </w:p>
    <w:p w:rsidR="00E13619" w:rsidRDefault="00E13619" w:rsidP="00E13619">
      <w:pPr>
        <w:pStyle w:val="ListParagraph"/>
        <w:numPr>
          <w:ilvl w:val="0"/>
          <w:numId w:val="6"/>
        </w:numPr>
      </w:pPr>
      <w:r>
        <w:t>Added collision interaction of all the obstacles, boundaries.</w:t>
      </w:r>
      <w:bookmarkStart w:id="0" w:name="_GoBack"/>
      <w:bookmarkEnd w:id="0"/>
    </w:p>
    <w:p w:rsidR="00E13619" w:rsidRDefault="00E13619" w:rsidP="00E13619">
      <w:pPr>
        <w:pStyle w:val="ListParagraph"/>
        <w:numPr>
          <w:ilvl w:val="0"/>
          <w:numId w:val="6"/>
        </w:numPr>
      </w:pPr>
      <w:r>
        <w:t>Collected car behavior and DMV course information</w:t>
      </w:r>
    </w:p>
    <w:p w:rsidR="00E13619" w:rsidRDefault="00E13619" w:rsidP="00E13619">
      <w:pPr>
        <w:pStyle w:val="ListParagraph"/>
        <w:numPr>
          <w:ilvl w:val="0"/>
          <w:numId w:val="6"/>
        </w:numPr>
      </w:pPr>
      <w:r>
        <w:t>Implemented the car physically motion model and tuning it so that it works with steering wheels.</w:t>
      </w:r>
    </w:p>
    <w:p w:rsidR="00E13619" w:rsidRDefault="00E13619" w:rsidP="00E13619">
      <w:pPr>
        <w:pStyle w:val="ListParagraph"/>
        <w:numPr>
          <w:ilvl w:val="0"/>
          <w:numId w:val="6"/>
        </w:numPr>
      </w:pPr>
      <w:r>
        <w:t>Created instruction system for the user</w:t>
      </w:r>
    </w:p>
    <w:p w:rsidR="00E13619" w:rsidRDefault="00E13619" w:rsidP="00E13619">
      <w:pPr>
        <w:pStyle w:val="ListParagraph"/>
        <w:numPr>
          <w:ilvl w:val="0"/>
          <w:numId w:val="6"/>
        </w:numPr>
      </w:pPr>
      <w:r>
        <w:t>Created the feedback system for the user’s behavior</w:t>
      </w:r>
    </w:p>
    <w:p w:rsidR="00E13619" w:rsidRDefault="00E13619" w:rsidP="00E13619">
      <w:pPr>
        <w:pStyle w:val="ListParagraph"/>
        <w:numPr>
          <w:ilvl w:val="0"/>
          <w:numId w:val="6"/>
        </w:numPr>
      </w:pPr>
      <w:r>
        <w:t>Created the scoring system for the user.</w:t>
      </w:r>
    </w:p>
    <w:p w:rsidR="004F66B8" w:rsidRDefault="004F66B8" w:rsidP="004F66B8">
      <w:pPr>
        <w:pStyle w:val="Heading2"/>
      </w:pPr>
      <w:r>
        <w:lastRenderedPageBreak/>
        <w:t xml:space="preserve">Evan </w:t>
      </w:r>
      <w:proofErr w:type="spellStart"/>
      <w:r>
        <w:t>Gaito</w:t>
      </w:r>
      <w:proofErr w:type="spellEnd"/>
    </w:p>
    <w:p w:rsidR="004F66B8" w:rsidRDefault="004F66B8" w:rsidP="004F66B8">
      <w:pPr>
        <w:pStyle w:val="ListParagraph"/>
        <w:numPr>
          <w:ilvl w:val="0"/>
          <w:numId w:val="4"/>
        </w:numPr>
        <w:spacing w:after="0" w:line="480" w:lineRule="auto"/>
        <w:rPr>
          <w:rFonts w:asciiTheme="minorHAnsi" w:hAnsiTheme="minorHAnsi"/>
        </w:rPr>
      </w:pPr>
      <w:r>
        <w:t>Created simple car model</w:t>
      </w:r>
    </w:p>
    <w:p w:rsidR="004F66B8" w:rsidRDefault="004F66B8" w:rsidP="004F66B8">
      <w:pPr>
        <w:pStyle w:val="ListParagraph"/>
        <w:numPr>
          <w:ilvl w:val="0"/>
          <w:numId w:val="4"/>
        </w:numPr>
        <w:spacing w:before="0" w:after="0" w:line="480" w:lineRule="auto"/>
      </w:pPr>
      <w:r>
        <w:t>Collect car data</w:t>
      </w:r>
    </w:p>
    <w:p w:rsidR="004F66B8" w:rsidRDefault="004F66B8" w:rsidP="004F66B8">
      <w:pPr>
        <w:pStyle w:val="ListParagraph"/>
        <w:numPr>
          <w:ilvl w:val="0"/>
          <w:numId w:val="4"/>
        </w:numPr>
        <w:spacing w:before="0" w:after="0" w:line="480" w:lineRule="auto"/>
      </w:pPr>
      <w:r>
        <w:t>Created and continued to modify car engine script</w:t>
      </w:r>
    </w:p>
    <w:p w:rsidR="004F66B8" w:rsidRDefault="004F66B8" w:rsidP="004F66B8">
      <w:pPr>
        <w:pStyle w:val="ListParagraph"/>
        <w:numPr>
          <w:ilvl w:val="0"/>
          <w:numId w:val="4"/>
        </w:numPr>
        <w:spacing w:before="0" w:after="0" w:line="480" w:lineRule="auto"/>
      </w:pPr>
      <w:r>
        <w:t>Integrated simulation with steering wheel/pedals controller</w:t>
      </w:r>
    </w:p>
    <w:p w:rsidR="004F66B8" w:rsidRDefault="004F66B8" w:rsidP="004F66B8">
      <w:pPr>
        <w:pStyle w:val="ListParagraph"/>
        <w:numPr>
          <w:ilvl w:val="0"/>
          <w:numId w:val="4"/>
        </w:numPr>
        <w:spacing w:before="0" w:after="0" w:line="480" w:lineRule="auto"/>
      </w:pPr>
      <w:r>
        <w:t>Implemented realistic reversing</w:t>
      </w:r>
    </w:p>
    <w:p w:rsidR="004F66B8" w:rsidRDefault="004F66B8" w:rsidP="004F66B8">
      <w:pPr>
        <w:pStyle w:val="ListParagraph"/>
        <w:numPr>
          <w:ilvl w:val="0"/>
          <w:numId w:val="4"/>
        </w:numPr>
        <w:spacing w:before="0" w:after="0" w:line="480" w:lineRule="auto"/>
      </w:pPr>
      <w:r>
        <w:t>Add some colliders to car and testing course</w:t>
      </w:r>
    </w:p>
    <w:p w:rsidR="004F66B8" w:rsidRDefault="004F66B8" w:rsidP="004F66B8">
      <w:pPr>
        <w:pStyle w:val="ListParagraph"/>
        <w:numPr>
          <w:ilvl w:val="0"/>
          <w:numId w:val="4"/>
        </w:numPr>
        <w:spacing w:before="0" w:after="0" w:line="480" w:lineRule="auto"/>
      </w:pPr>
      <w:r>
        <w:t>Create models of barrier and cones</w:t>
      </w:r>
    </w:p>
    <w:p w:rsidR="004F66B8" w:rsidRDefault="004F66B8" w:rsidP="004F66B8">
      <w:pPr>
        <w:pStyle w:val="ListParagraph"/>
        <w:numPr>
          <w:ilvl w:val="0"/>
          <w:numId w:val="4"/>
        </w:numPr>
        <w:spacing w:before="0" w:after="0" w:line="480" w:lineRule="auto"/>
      </w:pPr>
      <w:r>
        <w:t>Testing</w:t>
      </w:r>
    </w:p>
    <w:p w:rsidR="004F66B8" w:rsidRPr="004F66B8" w:rsidRDefault="004F66B8" w:rsidP="004F66B8"/>
    <w:sectPr w:rsidR="004F66B8" w:rsidRPr="004F66B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华文新魏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方正姚体">
    <w:altName w:val="FZYaoTi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E3A42"/>
    <w:multiLevelType w:val="hybridMultilevel"/>
    <w:tmpl w:val="28547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55AFB"/>
    <w:multiLevelType w:val="hybridMultilevel"/>
    <w:tmpl w:val="4ABEC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0D0C2E"/>
    <w:multiLevelType w:val="hybridMultilevel"/>
    <w:tmpl w:val="D7F2F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4D0CC6"/>
    <w:multiLevelType w:val="hybridMultilevel"/>
    <w:tmpl w:val="76CE2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DD764A"/>
    <w:multiLevelType w:val="hybridMultilevel"/>
    <w:tmpl w:val="B1827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12D"/>
    <w:rsid w:val="001269BB"/>
    <w:rsid w:val="004F66B8"/>
    <w:rsid w:val="00754BC9"/>
    <w:rsid w:val="00E13619"/>
    <w:rsid w:val="00E7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8F65CB-43F8-4AD1-B51D-00632414B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12D"/>
    <w:pPr>
      <w:spacing w:before="120" w:line="36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66B8"/>
    <w:rPr>
      <w:color w:val="99CA3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ecilulysess/VECar/graphs/contributor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NXIAW\AppData\Roaming\Microsoft\Templates\Facet%20design%20(blank)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Facet design (blank).dotx</Template>
  <TotalTime>29</TotalTime>
  <Pages>3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keywords/>
  <cp:lastModifiedBy>Cecil Ulysess</cp:lastModifiedBy>
  <cp:revision>2</cp:revision>
  <dcterms:created xsi:type="dcterms:W3CDTF">2012-12-03T21:06:00Z</dcterms:created>
  <dcterms:modified xsi:type="dcterms:W3CDTF">2012-12-03T23:24:00Z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